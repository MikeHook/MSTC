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A13" w:rsidRDefault="00C62A13" w:rsidP="001F0919">
      <w:pPr>
        <w:pStyle w:val="ListBullet"/>
        <w:numPr>
          <w:ilvl w:val="0"/>
          <w:numId w:val="29"/>
        </w:numPr>
      </w:pPr>
      <w:r>
        <w:t xml:space="preserve">The run route is straightforward.  It follows the path alongside the reservoir.  It is three laps of the same course.  </w:t>
      </w:r>
    </w:p>
    <w:p w:rsidR="00C62A13" w:rsidRDefault="00C62A13" w:rsidP="001F0919">
      <w:pPr>
        <w:pStyle w:val="ListBullet"/>
        <w:numPr>
          <w:ilvl w:val="0"/>
          <w:numId w:val="29"/>
        </w:numPr>
      </w:pPr>
      <w:r>
        <w:t>It is, in total, just over 12.4 miles (20 kilometres )</w:t>
      </w:r>
    </w:p>
    <w:p w:rsidR="00C62A13" w:rsidRDefault="00C62A13" w:rsidP="001F0919">
      <w:pPr>
        <w:pStyle w:val="ListBullet"/>
        <w:numPr>
          <w:ilvl w:val="0"/>
          <w:numId w:val="29"/>
        </w:numPr>
      </w:pPr>
      <w:r>
        <w:t xml:space="preserve">The whole route is on public footpaths and bridle ways.  They are likely to be used by other people.  </w:t>
      </w:r>
    </w:p>
    <w:p w:rsidR="00C62A13" w:rsidRDefault="00C62A13" w:rsidP="001F0919">
      <w:pPr>
        <w:pStyle w:val="ListBullet"/>
        <w:numPr>
          <w:ilvl w:val="0"/>
          <w:numId w:val="29"/>
        </w:numPr>
      </w:pPr>
      <w:r>
        <w:t>Be careful of horses being ridden.  Slow down as you approach and pass them.  Call from behind to make the rider aware of your presence.</w:t>
      </w:r>
    </w:p>
    <w:p w:rsidR="00C62A13" w:rsidRDefault="00C62A13" w:rsidP="001F0919">
      <w:pPr>
        <w:pStyle w:val="ListBullet"/>
        <w:numPr>
          <w:ilvl w:val="0"/>
          <w:numId w:val="29"/>
        </w:numPr>
      </w:pPr>
      <w:r>
        <w:t>Some people may be walking their dogs and the dogs may be off the lead.</w:t>
      </w:r>
    </w:p>
    <w:p w:rsidR="00C62A13" w:rsidRPr="001F0919" w:rsidRDefault="00C62A13" w:rsidP="0020045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4357"/>
        <w:gridCol w:w="4357"/>
      </w:tblGrid>
      <w:tr w:rsidR="00C62A13" w:rsidRPr="001F0919" w:rsidTr="009D362E">
        <w:tc>
          <w:tcPr>
            <w:tcW w:w="4357" w:type="dxa"/>
            <w:shd w:val="clear" w:color="auto" w:fill="D9D9D9"/>
            <w:vAlign w:val="center"/>
          </w:tcPr>
          <w:p w:rsidR="00C62A13" w:rsidRPr="009D362E" w:rsidRDefault="00C62A13" w:rsidP="009D362E">
            <w:pPr>
              <w:pStyle w:val="BodyText2"/>
              <w:jc w:val="center"/>
              <w:rPr>
                <w:b/>
              </w:rPr>
            </w:pPr>
            <w:r w:rsidRPr="009D362E">
              <w:rPr>
                <w:b/>
              </w:rPr>
              <w:t>Route</w:t>
            </w:r>
          </w:p>
        </w:tc>
        <w:tc>
          <w:tcPr>
            <w:tcW w:w="4357" w:type="dxa"/>
            <w:shd w:val="clear" w:color="auto" w:fill="D9D9D9"/>
            <w:vAlign w:val="center"/>
          </w:tcPr>
          <w:p w:rsidR="00C62A13" w:rsidRPr="009D362E" w:rsidRDefault="00C62A13" w:rsidP="009D362E">
            <w:pPr>
              <w:pStyle w:val="BodyText2"/>
              <w:jc w:val="center"/>
              <w:rPr>
                <w:b/>
              </w:rPr>
            </w:pPr>
            <w:r w:rsidRPr="009D362E">
              <w:rPr>
                <w:b/>
              </w:rPr>
              <w:t>Comment</w:t>
            </w:r>
          </w:p>
        </w:tc>
      </w:tr>
      <w:tr w:rsidR="00C62A13" w:rsidTr="009D362E"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 xml:space="preserve">From transition head north along path towards the gate at LITTLE SAUCELANDS.  </w:t>
            </w:r>
          </w:p>
          <w:p w:rsidR="00C62A13" w:rsidRDefault="00C62A13" w:rsidP="00200454">
            <w:pPr>
              <w:pStyle w:val="BodyText2"/>
            </w:pPr>
          </w:p>
        </w:tc>
        <w:tc>
          <w:tcPr>
            <w:tcW w:w="4357" w:type="dxa"/>
          </w:tcPr>
          <w:p w:rsidR="00C62A13" w:rsidRDefault="00C62A13" w:rsidP="0011612D">
            <w:pPr>
              <w:pStyle w:val="BodyText2"/>
            </w:pPr>
            <w:r>
              <w:t>Water/feed station in transition</w:t>
            </w:r>
          </w:p>
          <w:p w:rsidR="00C62A13" w:rsidRDefault="00C62A13" w:rsidP="0011612D">
            <w:pPr>
              <w:pStyle w:val="BodyText2"/>
            </w:pPr>
            <w:r>
              <w:t>Make sure you have sufficient hydration/gels/nutritional supplements with you.</w:t>
            </w:r>
          </w:p>
          <w:p w:rsidR="00C62A13" w:rsidRDefault="00C62A13" w:rsidP="0011612D">
            <w:pPr>
              <w:pStyle w:val="BodyText2"/>
            </w:pPr>
            <w:r>
              <w:t>Slight uphill gradient</w:t>
            </w:r>
          </w:p>
          <w:p w:rsidR="00C62A13" w:rsidRDefault="00C62A13" w:rsidP="0011612D">
            <w:pPr>
              <w:pStyle w:val="BodyText2"/>
            </w:pPr>
          </w:p>
        </w:tc>
      </w:tr>
      <w:tr w:rsidR="00C62A13" w:rsidTr="009D362E"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LITTLE SAUCELANDS gate</w:t>
            </w:r>
          </w:p>
          <w:p w:rsidR="00C62A13" w:rsidRDefault="00C62A13" w:rsidP="00200454">
            <w:pPr>
              <w:pStyle w:val="BodyText2"/>
            </w:pPr>
            <w:r>
              <w:t xml:space="preserve">Go through the gate and follow the path northwards.  </w:t>
            </w:r>
          </w:p>
          <w:p w:rsidR="00C62A13" w:rsidRDefault="00C62A13" w:rsidP="00200454">
            <w:pPr>
              <w:pStyle w:val="BodyText2"/>
            </w:pPr>
          </w:p>
          <w:p w:rsidR="00C62A13" w:rsidRDefault="00C62A13" w:rsidP="00200454">
            <w:pPr>
              <w:pStyle w:val="BodyText2"/>
            </w:pPr>
            <w:r>
              <w:t>Path meanders alongside the reservoir</w:t>
            </w:r>
          </w:p>
          <w:p w:rsidR="00C62A13" w:rsidRDefault="00C62A13" w:rsidP="00200454">
            <w:pPr>
              <w:pStyle w:val="BodyText2"/>
            </w:pPr>
          </w:p>
        </w:tc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This is a swing gate.</w:t>
            </w:r>
          </w:p>
          <w:p w:rsidR="00C62A13" w:rsidRDefault="00C62A13" w:rsidP="00200454">
            <w:pPr>
              <w:pStyle w:val="BodyText2"/>
            </w:pPr>
            <w:r>
              <w:t xml:space="preserve">The path is gravel and mud.  </w:t>
            </w:r>
          </w:p>
          <w:p w:rsidR="00C62A13" w:rsidRDefault="00C62A13" w:rsidP="00200454">
            <w:pPr>
              <w:pStyle w:val="BodyText2"/>
            </w:pPr>
            <w:r>
              <w:t xml:space="preserve">Uneven surface – tree roots and stones </w:t>
            </w:r>
          </w:p>
          <w:p w:rsidR="00C62A13" w:rsidRDefault="00C62A13" w:rsidP="00200454">
            <w:pPr>
              <w:pStyle w:val="BodyText2"/>
            </w:pPr>
            <w:r>
              <w:t>Short, slight incline just through gate</w:t>
            </w:r>
          </w:p>
          <w:p w:rsidR="00C62A13" w:rsidRDefault="00C62A13" w:rsidP="00200454">
            <w:pPr>
              <w:pStyle w:val="BodyText2"/>
            </w:pPr>
            <w:r>
              <w:t>Otherwise fairly flat until short, uphill gradient as the path approaches SANDHOLE WOOD gate</w:t>
            </w:r>
          </w:p>
          <w:p w:rsidR="00C62A13" w:rsidRDefault="00C62A13" w:rsidP="00200454">
            <w:pPr>
              <w:pStyle w:val="BodyText2"/>
            </w:pPr>
          </w:p>
        </w:tc>
      </w:tr>
      <w:tr w:rsidR="00C62A13" w:rsidTr="009D362E">
        <w:tc>
          <w:tcPr>
            <w:tcW w:w="4357" w:type="dxa"/>
          </w:tcPr>
          <w:p w:rsidR="00C62A13" w:rsidRDefault="00C62A13" w:rsidP="0011612D">
            <w:pPr>
              <w:pStyle w:val="BodyText2"/>
            </w:pPr>
            <w:r>
              <w:t>Turn left at SANDHOLE WOOD gate onto causeway (BALCOMBE LANE/WEST HILL)</w:t>
            </w:r>
          </w:p>
        </w:tc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This is a swing gate</w:t>
            </w:r>
          </w:p>
          <w:p w:rsidR="00C62A13" w:rsidRDefault="00C62A13" w:rsidP="00DE0543">
            <w:pPr>
              <w:pStyle w:val="BodyText2"/>
            </w:pPr>
            <w:r>
              <w:t xml:space="preserve">It leads out onto the path across the causeway.  </w:t>
            </w:r>
          </w:p>
          <w:p w:rsidR="00C62A13" w:rsidRDefault="00C62A13" w:rsidP="00DE0543">
            <w:pPr>
              <w:pStyle w:val="BodyText2"/>
            </w:pPr>
            <w:r>
              <w:t>The path is tarmac and in reasonably good state of repair</w:t>
            </w:r>
          </w:p>
          <w:p w:rsidR="00C62A13" w:rsidRDefault="00C62A13" w:rsidP="00DE0543">
            <w:pPr>
              <w:pStyle w:val="BodyText2"/>
            </w:pPr>
            <w:r>
              <w:t>Narrow path because of overgrown shrubbery</w:t>
            </w:r>
          </w:p>
          <w:p w:rsidR="00C62A13" w:rsidRDefault="00C62A13" w:rsidP="00DE0543">
            <w:pPr>
              <w:pStyle w:val="BodyText2"/>
            </w:pPr>
            <w:r>
              <w:t>Keep left.</w:t>
            </w:r>
          </w:p>
          <w:p w:rsidR="00C62A13" w:rsidRDefault="00C62A13" w:rsidP="00DE0543">
            <w:pPr>
              <w:pStyle w:val="BodyText2"/>
            </w:pPr>
          </w:p>
        </w:tc>
      </w:tr>
      <w:tr w:rsidR="00C62A13" w:rsidTr="009D362E"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Turn left at end of causeway through gate onto public bridle path at ROWLETTS WOOD gate</w:t>
            </w:r>
          </w:p>
        </w:tc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:rsidR="00C62A13" w:rsidRDefault="00C62A13" w:rsidP="00200454">
            <w:pPr>
              <w:pStyle w:val="BodyText2"/>
            </w:pPr>
            <w:r>
              <w:t>This is a bridle way – horses &amp; MTB cyclists</w:t>
            </w:r>
          </w:p>
          <w:p w:rsidR="00C62A13" w:rsidRDefault="00C62A13" w:rsidP="00200454">
            <w:pPr>
              <w:pStyle w:val="BodyText2"/>
            </w:pPr>
            <w:r>
              <w:t xml:space="preserve">Short downhill section on uneven gravel and mud surface.  </w:t>
            </w:r>
          </w:p>
          <w:p w:rsidR="00C62A13" w:rsidRDefault="00C62A13" w:rsidP="0011612D">
            <w:pPr>
              <w:pStyle w:val="BodyText2"/>
            </w:pPr>
            <w:r>
              <w:t xml:space="preserve">Follow this path until it ends at the junction with MILL LANE (in GREAT BURROW WOOD).  </w:t>
            </w:r>
          </w:p>
          <w:p w:rsidR="00C62A13" w:rsidRDefault="00C62A13" w:rsidP="0011612D">
            <w:pPr>
              <w:pStyle w:val="BodyText2"/>
            </w:pPr>
            <w:r>
              <w:t>Slight uphill incline at start of GREAT BURROW WOOD to turn-around point.</w:t>
            </w:r>
          </w:p>
          <w:p w:rsidR="00C62A13" w:rsidRDefault="00C62A13" w:rsidP="0011612D">
            <w:pPr>
              <w:pStyle w:val="BodyText2"/>
            </w:pPr>
          </w:p>
        </w:tc>
      </w:tr>
      <w:tr w:rsidR="00C62A13" w:rsidTr="009D362E">
        <w:tc>
          <w:tcPr>
            <w:tcW w:w="4357" w:type="dxa"/>
          </w:tcPr>
          <w:p w:rsidR="00C62A13" w:rsidRDefault="00C62A13" w:rsidP="0011612D">
            <w:pPr>
              <w:pStyle w:val="BodyText2"/>
            </w:pPr>
            <w:r>
              <w:t>TURN-AROUND POINT  - junction with MILL LANE (in GREAT BURROW WOOD)</w:t>
            </w:r>
          </w:p>
          <w:p w:rsidR="00C62A13" w:rsidRDefault="00C62A13" w:rsidP="0011612D">
            <w:pPr>
              <w:pStyle w:val="BodyText2"/>
            </w:pPr>
          </w:p>
        </w:tc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Junction with MILL LANE (in GREAT BURROW WOOD)</w:t>
            </w:r>
          </w:p>
          <w:p w:rsidR="00C62A13" w:rsidRDefault="00C62A13" w:rsidP="00200454">
            <w:pPr>
              <w:pStyle w:val="BodyText2"/>
            </w:pPr>
            <w:r>
              <w:t>Water station at turn-around point.</w:t>
            </w:r>
          </w:p>
          <w:p w:rsidR="00C62A13" w:rsidRDefault="00C62A13" w:rsidP="0011612D">
            <w:pPr>
              <w:pStyle w:val="BodyText2"/>
            </w:pPr>
            <w:r>
              <w:t xml:space="preserve">Note: the path ends here.  Simply go to the gate and turn around, retrace the way you came.   </w:t>
            </w:r>
          </w:p>
        </w:tc>
      </w:tr>
      <w:tr w:rsidR="00C62A13" w:rsidTr="009D362E"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Turn right through gate at ROWLETTS WOOD , onto the causeway (BALCOMBE LANE/WEST HILL)</w:t>
            </w:r>
          </w:p>
        </w:tc>
        <w:tc>
          <w:tcPr>
            <w:tcW w:w="4357" w:type="dxa"/>
          </w:tcPr>
          <w:p w:rsidR="00C62A13" w:rsidRDefault="00C62A13" w:rsidP="0011612D">
            <w:pPr>
              <w:pStyle w:val="BodyText2"/>
            </w:pPr>
            <w:r>
              <w:t>This is a gate that needs to be closed.  We may have a marshal at the gate but, if not, please close it.</w:t>
            </w:r>
          </w:p>
          <w:p w:rsidR="00C62A13" w:rsidRDefault="00C62A13" w:rsidP="0011612D">
            <w:pPr>
              <w:pStyle w:val="BodyText2"/>
            </w:pPr>
            <w:r>
              <w:t xml:space="preserve">It leads out onto the path across the causeway.  </w:t>
            </w:r>
          </w:p>
          <w:p w:rsidR="00C62A13" w:rsidRDefault="00C62A13" w:rsidP="0011612D">
            <w:pPr>
              <w:pStyle w:val="BodyText2"/>
            </w:pPr>
            <w:r>
              <w:t>The path is tarmac and in reasonably good state of repair</w:t>
            </w:r>
          </w:p>
          <w:p w:rsidR="00C62A13" w:rsidRDefault="00C62A13" w:rsidP="0011612D">
            <w:pPr>
              <w:pStyle w:val="BodyText2"/>
            </w:pPr>
            <w:r>
              <w:t>Narrow path because of overgrown shrubbery</w:t>
            </w:r>
          </w:p>
          <w:p w:rsidR="00C62A13" w:rsidRDefault="00C62A13" w:rsidP="0011612D">
            <w:pPr>
              <w:pStyle w:val="BodyText2"/>
            </w:pPr>
            <w:r>
              <w:t>Keep right.</w:t>
            </w:r>
          </w:p>
          <w:p w:rsidR="00C62A13" w:rsidRDefault="00C62A13" w:rsidP="00200454">
            <w:pPr>
              <w:pStyle w:val="BodyText2"/>
            </w:pPr>
          </w:p>
        </w:tc>
      </w:tr>
      <w:tr w:rsidR="00C62A13" w:rsidTr="009D362E">
        <w:tc>
          <w:tcPr>
            <w:tcW w:w="4357" w:type="dxa"/>
          </w:tcPr>
          <w:p w:rsidR="00C62A13" w:rsidRDefault="00C62A13" w:rsidP="001F0919">
            <w:pPr>
              <w:pStyle w:val="BodyText2"/>
            </w:pPr>
            <w:r>
              <w:t>Turn right at SANDHOLE WOOD gate onto footpath heading back to LITTLE SAUCELANDS gate &amp; transition.</w:t>
            </w:r>
          </w:p>
          <w:p w:rsidR="00C62A13" w:rsidRDefault="00C62A13" w:rsidP="001F0919">
            <w:pPr>
              <w:pStyle w:val="BodyText2"/>
            </w:pPr>
          </w:p>
        </w:tc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This is a swing gate</w:t>
            </w:r>
          </w:p>
          <w:p w:rsidR="00C62A13" w:rsidRDefault="00C62A13" w:rsidP="00200454">
            <w:pPr>
              <w:pStyle w:val="BodyText2"/>
            </w:pPr>
            <w:r>
              <w:t>Short downhill gradient before path levels out.</w:t>
            </w:r>
          </w:p>
          <w:p w:rsidR="00C62A13" w:rsidRDefault="00C62A13" w:rsidP="001F0919">
            <w:pPr>
              <w:pStyle w:val="BodyText2"/>
            </w:pPr>
            <w:r>
              <w:t>Uneven, mud and gravel surface, with some tree roots.</w:t>
            </w:r>
          </w:p>
          <w:p w:rsidR="00C62A13" w:rsidRDefault="00C62A13" w:rsidP="001F0919">
            <w:pPr>
              <w:pStyle w:val="BodyText2"/>
            </w:pPr>
            <w:r>
              <w:t>Short uphill section just before gate</w:t>
            </w:r>
          </w:p>
          <w:p w:rsidR="00C62A13" w:rsidRDefault="00C62A13" w:rsidP="001F0919">
            <w:pPr>
              <w:pStyle w:val="BodyText2"/>
            </w:pPr>
          </w:p>
        </w:tc>
      </w:tr>
      <w:tr w:rsidR="00C62A13" w:rsidTr="009D362E"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Go through LITTLE SAUCELANDS gate &amp; across path to transition.  This is the completion of one lap.  Turn around and do 2 more laps.</w:t>
            </w:r>
          </w:p>
          <w:p w:rsidR="00C62A13" w:rsidRDefault="00C62A13" w:rsidP="00200454">
            <w:pPr>
              <w:pStyle w:val="BodyText2"/>
            </w:pPr>
          </w:p>
        </w:tc>
        <w:tc>
          <w:tcPr>
            <w:tcW w:w="4357" w:type="dxa"/>
          </w:tcPr>
          <w:p w:rsidR="00C62A13" w:rsidRDefault="00C62A13" w:rsidP="00200454">
            <w:pPr>
              <w:pStyle w:val="BodyText2"/>
            </w:pPr>
            <w:r>
              <w:t>This is a swing gate.</w:t>
            </w:r>
          </w:p>
          <w:p w:rsidR="00C62A13" w:rsidRDefault="00C62A13" w:rsidP="00200454">
            <w:pPr>
              <w:pStyle w:val="BodyText2"/>
            </w:pPr>
            <w:r>
              <w:t>Slight downhill gradient</w:t>
            </w:r>
          </w:p>
          <w:p w:rsidR="00C62A13" w:rsidRDefault="00C62A13" w:rsidP="00200454">
            <w:pPr>
              <w:pStyle w:val="BodyText2"/>
            </w:pPr>
            <w:r>
              <w:t>Water/feed station in transition.</w:t>
            </w:r>
          </w:p>
        </w:tc>
      </w:tr>
    </w:tbl>
    <w:p w:rsidR="00C62A13" w:rsidRDefault="00C62A13" w:rsidP="00200454"/>
    <w:p w:rsidR="00C62A13" w:rsidRDefault="00C62A13" w:rsidP="00200454"/>
    <w:p w:rsidR="00C62A13" w:rsidRDefault="00C62A13" w:rsidP="00200454"/>
    <w:sectPr w:rsidR="00C62A13" w:rsidSect="002004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A13" w:rsidRDefault="00C62A13" w:rsidP="00195EB8">
      <w:pPr>
        <w:spacing w:line="240" w:lineRule="auto"/>
      </w:pPr>
      <w:r>
        <w:separator/>
      </w:r>
    </w:p>
  </w:endnote>
  <w:endnote w:type="continuationSeparator" w:id="1">
    <w:p w:rsidR="00C62A13" w:rsidRDefault="00C62A13" w:rsidP="00195EB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13" w:rsidRDefault="00C62A13" w:rsidP="00F553F2">
    <w:pPr>
      <w:pStyle w:val="Footer"/>
      <w:framePr w:wrap="around" w:vAnchor="text" w:hAnchor="margin" w:xAlign="right" w:y="1"/>
      <w:rPr>
        <w:rStyle w:val="PageNumber"/>
        <w:color w:val="auto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2A13" w:rsidRDefault="00C62A13" w:rsidP="0050022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13" w:rsidRDefault="00C62A13" w:rsidP="00F553F2">
    <w:pPr>
      <w:pStyle w:val="Footer"/>
      <w:framePr w:wrap="around" w:vAnchor="text" w:hAnchor="margin" w:xAlign="right" w:y="1"/>
      <w:rPr>
        <w:rStyle w:val="PageNumber"/>
        <w:color w:val="auto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62A13" w:rsidRDefault="00C62A13" w:rsidP="00500229">
    <w:pPr>
      <w:pStyle w:val="Footer"/>
      <w:ind w:right="360"/>
    </w:pPr>
    <w:r>
      <w:t>MAJ 12</w:t>
    </w:r>
    <w:r w:rsidRPr="00500229">
      <w:rPr>
        <w:vertAlign w:val="superscript"/>
      </w:rPr>
      <w:t>th</w:t>
    </w:r>
    <w:r>
      <w:t xml:space="preserve"> August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13" w:rsidRDefault="00C62A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A13" w:rsidRDefault="00C62A13" w:rsidP="00195EB8">
      <w:pPr>
        <w:spacing w:line="240" w:lineRule="auto"/>
      </w:pPr>
      <w:r>
        <w:separator/>
      </w:r>
    </w:p>
  </w:footnote>
  <w:footnote w:type="continuationSeparator" w:id="1">
    <w:p w:rsidR="00C62A13" w:rsidRDefault="00C62A13" w:rsidP="00195EB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13" w:rsidRDefault="00C62A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13" w:rsidRDefault="00C62A13" w:rsidP="0064249C">
    <w:pPr>
      <w:pStyle w:val="Header"/>
    </w:pPr>
    <w:r>
      <w:t>Mid Sussex Triathlon Club Middle Distance Event 2011</w:t>
    </w:r>
  </w:p>
  <w:p w:rsidR="00C62A13" w:rsidRDefault="00C62A13" w:rsidP="0064249C">
    <w:pPr>
      <w:pStyle w:val="Header"/>
    </w:pPr>
    <w:r>
      <w:t>Run Course Route &amp; Risk Assessment</w:t>
    </w:r>
  </w:p>
  <w:p w:rsidR="00C62A13" w:rsidRDefault="00C62A1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13" w:rsidRDefault="00C62A1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FF1ED274"/>
    <w:lvl w:ilvl="0">
      <w:start w:val="1"/>
      <w:numFmt w:val="bullet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FFFFFF89"/>
    <w:multiLevelType w:val="singleLevel"/>
    <w:tmpl w:val="2C540C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>
    <w:nsid w:val="225967AB"/>
    <w:multiLevelType w:val="hybridMultilevel"/>
    <w:tmpl w:val="A4A01FE2"/>
    <w:lvl w:ilvl="0" w:tplc="0466F4D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C886ED1"/>
    <w:multiLevelType w:val="hybridMultilevel"/>
    <w:tmpl w:val="1B3E6102"/>
    <w:lvl w:ilvl="0" w:tplc="3A624ABE">
      <w:start w:val="1"/>
      <w:numFmt w:val="bullet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3CB5A62"/>
    <w:multiLevelType w:val="multilevel"/>
    <w:tmpl w:val="82AC6BBA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2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3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4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5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5">
    <w:nsid w:val="7B4D0E9D"/>
    <w:multiLevelType w:val="multilevel"/>
    <w:tmpl w:val="4B7646F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6">
    <w:nsid w:val="7DB735B2"/>
    <w:multiLevelType w:val="hybridMultilevel"/>
    <w:tmpl w:val="D7543728"/>
    <w:lvl w:ilvl="0" w:tplc="D7B25F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7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9"/>
  </w:num>
  <w:num w:numId="17">
    <w:abstractNumId w:val="0"/>
  </w:num>
  <w:num w:numId="18">
    <w:abstractNumId w:val="2"/>
  </w:num>
  <w:num w:numId="19">
    <w:abstractNumId w:val="13"/>
  </w:num>
  <w:num w:numId="20">
    <w:abstractNumId w:val="3"/>
  </w:num>
  <w:num w:numId="21">
    <w:abstractNumId w:val="4"/>
  </w:num>
  <w:num w:numId="22">
    <w:abstractNumId w:val="16"/>
  </w:num>
  <w:num w:numId="23">
    <w:abstractNumId w:val="14"/>
  </w:num>
  <w:num w:numId="24">
    <w:abstractNumId w:val="16"/>
  </w:num>
  <w:num w:numId="25">
    <w:abstractNumId w:val="9"/>
  </w:num>
  <w:num w:numId="26">
    <w:abstractNumId w:val="4"/>
  </w:num>
  <w:num w:numId="27">
    <w:abstractNumId w:val="4"/>
  </w:num>
  <w:num w:numId="28">
    <w:abstractNumId w:val="16"/>
  </w:num>
  <w:num w:numId="29">
    <w:abstractNumId w:val="4"/>
  </w:num>
  <w:num w:numId="30">
    <w:abstractNumId w:val="3"/>
  </w:num>
  <w:num w:numId="31">
    <w:abstractNumId w:val="16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0454"/>
    <w:rsid w:val="0011612D"/>
    <w:rsid w:val="00195EB8"/>
    <w:rsid w:val="001F0919"/>
    <w:rsid w:val="00200454"/>
    <w:rsid w:val="00243463"/>
    <w:rsid w:val="00500229"/>
    <w:rsid w:val="0064249C"/>
    <w:rsid w:val="009D362E"/>
    <w:rsid w:val="00C62A13"/>
    <w:rsid w:val="00CB1E46"/>
    <w:rsid w:val="00D667EB"/>
    <w:rsid w:val="00DE0543"/>
    <w:rsid w:val="00EE110E"/>
    <w:rsid w:val="00F35F86"/>
    <w:rsid w:val="00F55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locked="1" w:uiPriority="0"/>
    <w:lsdException w:name="List Number" w:locked="1" w:uiPriority="0"/>
    <w:lsdException w:name="List 2" w:semiHidden="1" w:unhideWhenUsed="1"/>
    <w:lsdException w:name="List 3" w:locked="1" w:uiPriority="0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locked="1" w:uiPriority="0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locked="1" w:uiPriority="0"/>
    <w:lsdException w:name="Body Text Indent 3" w:locked="1" w:uiPriority="0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rebuchet MS" w:hAnsi="Trebuchet MS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6AE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6AE"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6AE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6AE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6AE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6AE"/>
    <w:rPr>
      <w:rFonts w:asciiTheme="minorHAnsi" w:eastAsiaTheme="minorEastAsia" w:hAnsiTheme="minorHAnsi" w:cstheme="minorBidi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6AE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6AE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6AE"/>
    <w:rPr>
      <w:rFonts w:asciiTheme="majorHAnsi" w:eastAsiaTheme="majorEastAsia" w:hAnsiTheme="majorHAnsi" w:cstheme="majorBidi"/>
      <w:lang w:val="en-GB"/>
    </w:rPr>
  </w:style>
  <w:style w:type="paragraph" w:styleId="BalloonText">
    <w:name w:val="Balloon Text"/>
    <w:basedOn w:val="Normal"/>
    <w:link w:val="BalloonTextChar"/>
    <w:uiPriority w:val="99"/>
    <w:semiHidden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Lucida Grande" w:hAnsi="Lucida Grande" w:cs="Times New Roman"/>
      <w:sz w:val="18"/>
      <w:szCs w:val="18"/>
    </w:rPr>
  </w:style>
  <w:style w:type="paragraph" w:styleId="ListContinue">
    <w:name w:val="List Continue"/>
    <w:basedOn w:val="Normal"/>
    <w:uiPriority w:val="99"/>
    <w:pPr>
      <w:numPr>
        <w:numId w:val="11"/>
      </w:numPr>
      <w:spacing w:after="60"/>
    </w:p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paragraph" w:styleId="BlockText">
    <w:name w:val="Block Text"/>
    <w:basedOn w:val="Normal"/>
    <w:uiPriority w:val="99"/>
  </w:style>
  <w:style w:type="paragraph" w:styleId="BodyText2">
    <w:name w:val="Body Text 2"/>
    <w:basedOn w:val="Normal"/>
    <w:link w:val="BodyText2Char"/>
    <w:uiPriority w:val="99"/>
    <w:pPr>
      <w:spacing w:line="240" w:lineRule="auto"/>
      <w:contextualSpacing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paragraph" w:styleId="BodyText3">
    <w:name w:val="Body Text 3"/>
    <w:basedOn w:val="Normal"/>
    <w:link w:val="BodyText3Char"/>
    <w:uiPriority w:val="99"/>
    <w:pPr>
      <w:spacing w:line="24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556AE"/>
    <w:rPr>
      <w:rFonts w:ascii="Trebuchet MS" w:hAnsi="Trebuchet MS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pPr>
      <w:ind w:left="34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556AE"/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pPr>
      <w:ind w:left="68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556AE"/>
  </w:style>
  <w:style w:type="paragraph" w:styleId="BodyTextIndent2">
    <w:name w:val="Body Text Indent 2"/>
    <w:basedOn w:val="Normal"/>
    <w:link w:val="BodyTextIndent2Char"/>
    <w:uiPriority w:val="99"/>
    <w:pPr>
      <w:spacing w:line="240" w:lineRule="auto"/>
      <w:ind w:left="340" w:right="3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2556A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uiPriority w:val="99"/>
    <w:pPr>
      <w:spacing w:line="240" w:lineRule="auto"/>
      <w:ind w:left="340" w:righ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556AE"/>
    <w:rPr>
      <w:rFonts w:ascii="Trebuchet MS" w:hAnsi="Trebuchet MS"/>
      <w:sz w:val="16"/>
      <w:szCs w:val="16"/>
      <w:lang w:val="en-GB"/>
    </w:rPr>
  </w:style>
  <w:style w:type="paragraph" w:styleId="Date">
    <w:name w:val="Date"/>
    <w:basedOn w:val="Normal"/>
    <w:next w:val="Normal"/>
    <w:link w:val="DateChar"/>
    <w:uiPriority w:val="99"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paragraph" w:styleId="E-mailSignature">
    <w:name w:val="E-mail Signature"/>
    <w:basedOn w:val="Normal"/>
    <w:link w:val="E-mailSignatureChar"/>
    <w:uiPriority w:val="99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character" w:styleId="EndnoteReference">
    <w:name w:val="endnote reference"/>
    <w:basedOn w:val="DefaultParagraphFont"/>
    <w:uiPriority w:val="99"/>
    <w:semiHidden/>
    <w:rPr>
      <w:rFonts w:ascii="Trebuchet MS" w:hAnsi="Trebuchet MS" w:cs="Times New Roman"/>
      <w:color w:val="000080"/>
      <w:sz w:val="2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56AE"/>
    <w:rPr>
      <w:rFonts w:ascii="Trebuchet MS" w:hAnsi="Trebuchet MS"/>
      <w:sz w:val="20"/>
      <w:szCs w:val="20"/>
      <w:lang w:val="en-GB"/>
    </w:rPr>
  </w:style>
  <w:style w:type="paragraph" w:styleId="EnvelopeAddress">
    <w:name w:val="envelope address"/>
    <w:basedOn w:val="Normal"/>
    <w:uiPriority w:val="99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</w:style>
  <w:style w:type="character" w:styleId="FollowedHyperlink">
    <w:name w:val="FollowedHyperlink"/>
    <w:basedOn w:val="DefaultParagraphFont"/>
    <w:uiPriority w:val="99"/>
    <w:rPr>
      <w:rFonts w:ascii="Trebuchet MS" w:hAnsi="Trebuchet MS" w:cs="Times New Roman"/>
      <w:color w:val="800080"/>
      <w:sz w:val="24"/>
      <w:u w:val="single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56AE"/>
    <w:rPr>
      <w:rFonts w:ascii="Trebuchet MS" w:hAnsi="Trebuchet MS"/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semiHidden/>
    <w:rPr>
      <w:rFonts w:ascii="Trebuchet MS" w:hAnsi="Trebuchet MS" w:cs="Times New Roman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rFonts w:ascii="Cambria" w:hAnsi="Cambria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4249C"/>
    <w:rPr>
      <w:rFonts w:ascii="Trebuchet MS" w:hAnsi="Trebuchet MS" w:cs="Times New Roman"/>
      <w:b/>
      <w:color w:val="808080"/>
      <w:sz w:val="24"/>
      <w:szCs w:val="24"/>
    </w:rPr>
  </w:style>
  <w:style w:type="character" w:styleId="Hyperlink">
    <w:name w:val="Hyperlink"/>
    <w:basedOn w:val="DefaultParagraphFont"/>
    <w:uiPriority w:val="99"/>
    <w:rPr>
      <w:rFonts w:ascii="Trebuchet MS" w:hAnsi="Trebuchet MS" w:cs="Times New Roman"/>
      <w:color w:val="auto"/>
      <w:sz w:val="20"/>
      <w:u w:val="single"/>
    </w:rPr>
  </w:style>
  <w:style w:type="paragraph" w:styleId="List">
    <w:name w:val="List"/>
    <w:basedOn w:val="Normal"/>
    <w:uiPriority w:val="99"/>
    <w:pPr>
      <w:numPr>
        <w:numId w:val="21"/>
      </w:numPr>
      <w:tabs>
        <w:tab w:val="clear" w:pos="360"/>
        <w:tab w:val="num" w:pos="340"/>
      </w:tabs>
      <w:ind w:left="340" w:hanging="340"/>
    </w:pPr>
  </w:style>
  <w:style w:type="paragraph" w:styleId="List2">
    <w:name w:val="List 2"/>
    <w:basedOn w:val="Normal"/>
    <w:uiPriority w:val="99"/>
    <w:pPr>
      <w:numPr>
        <w:numId w:val="19"/>
      </w:numPr>
      <w:spacing w:after="60"/>
    </w:pPr>
    <w:rPr>
      <w:lang w:val="en-US"/>
    </w:rPr>
  </w:style>
  <w:style w:type="paragraph" w:styleId="List3">
    <w:name w:val="List 3"/>
    <w:basedOn w:val="Normal"/>
    <w:uiPriority w:val="99"/>
    <w:pPr>
      <w:numPr>
        <w:numId w:val="15"/>
      </w:numPr>
      <w:spacing w:after="120"/>
    </w:pPr>
  </w:style>
  <w:style w:type="paragraph" w:styleId="ListBullet">
    <w:name w:val="List Bullet"/>
    <w:basedOn w:val="Normal"/>
    <w:uiPriority w:val="99"/>
    <w:pPr>
      <w:numPr>
        <w:numId w:val="19"/>
      </w:numPr>
      <w:tabs>
        <w:tab w:val="clear" w:pos="680"/>
        <w:tab w:val="num" w:pos="360"/>
      </w:tabs>
      <w:spacing w:after="120"/>
      <w:ind w:left="360" w:hanging="360"/>
    </w:pPr>
  </w:style>
  <w:style w:type="paragraph" w:styleId="ListBullet2">
    <w:name w:val="List Bullet 2"/>
    <w:basedOn w:val="Normal"/>
    <w:uiPriority w:val="99"/>
    <w:pPr>
      <w:numPr>
        <w:numId w:val="13"/>
      </w:numPr>
      <w:tabs>
        <w:tab w:val="clear" w:pos="1021"/>
        <w:tab w:val="num" w:pos="680"/>
      </w:tabs>
      <w:spacing w:after="120"/>
      <w:ind w:left="680" w:hanging="340"/>
    </w:pPr>
  </w:style>
  <w:style w:type="paragraph" w:styleId="ListBullet3">
    <w:name w:val="List Bullet 3"/>
    <w:basedOn w:val="Normal"/>
    <w:uiPriority w:val="99"/>
    <w:pPr>
      <w:numPr>
        <w:numId w:val="8"/>
      </w:numPr>
      <w:spacing w:after="60"/>
    </w:pPr>
  </w:style>
  <w:style w:type="character" w:styleId="PageNumber">
    <w:name w:val="page number"/>
    <w:basedOn w:val="DefaultParagraphFont"/>
    <w:uiPriority w:val="99"/>
    <w:rPr>
      <w:rFonts w:ascii="Trebuchet MS" w:hAnsi="Trebuchet MS" w:cs="Times New Roman"/>
      <w:sz w:val="24"/>
    </w:rPr>
  </w:style>
  <w:style w:type="paragraph" w:styleId="ListContinue5">
    <w:name w:val="List Continue 5"/>
    <w:basedOn w:val="Normal"/>
    <w:uiPriority w:val="99"/>
    <w:pPr>
      <w:numPr>
        <w:numId w:val="12"/>
      </w:numPr>
      <w:spacing w:after="120"/>
    </w:pPr>
  </w:style>
  <w:style w:type="paragraph" w:styleId="ListBullet4">
    <w:name w:val="List Bullet 4"/>
    <w:basedOn w:val="Normal"/>
    <w:uiPriority w:val="99"/>
    <w:pPr>
      <w:numPr>
        <w:numId w:val="7"/>
      </w:numPr>
      <w:tabs>
        <w:tab w:val="clear" w:pos="680"/>
        <w:tab w:val="num" w:pos="1361"/>
      </w:tabs>
      <w:spacing w:after="60"/>
      <w:ind w:left="1361"/>
    </w:pPr>
  </w:style>
  <w:style w:type="paragraph" w:styleId="ListContinue2">
    <w:name w:val="List Continue 2"/>
    <w:basedOn w:val="Normal"/>
    <w:uiPriority w:val="99"/>
    <w:pPr>
      <w:numPr>
        <w:numId w:val="14"/>
      </w:numPr>
      <w:spacing w:after="60"/>
      <w:ind w:left="340" w:firstLine="0"/>
    </w:pPr>
  </w:style>
  <w:style w:type="paragraph" w:styleId="ListContinue3">
    <w:name w:val="List Continue 3"/>
    <w:basedOn w:val="Normal"/>
    <w:uiPriority w:val="99"/>
    <w:pPr>
      <w:numPr>
        <w:numId w:val="15"/>
      </w:numPr>
      <w:spacing w:after="60"/>
    </w:pPr>
  </w:style>
  <w:style w:type="paragraph" w:styleId="ListNumber">
    <w:name w:val="List Number"/>
    <w:basedOn w:val="Normal"/>
    <w:uiPriority w:val="99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rFonts w:ascii="Trebuchet MS" w:hAnsi="Trebuchet M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56AE"/>
    <w:rPr>
      <w:b/>
      <w:bCs/>
      <w:sz w:val="20"/>
      <w:szCs w:val="20"/>
      <w:lang w:val="en-GB"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</w:style>
  <w:style w:type="table" w:styleId="TableGrid">
    <w:name w:val="Table Grid"/>
    <w:basedOn w:val="TableNormal"/>
    <w:uiPriority w:val="99"/>
    <w:pPr>
      <w:jc w:val="both"/>
    </w:pPr>
    <w:rPr>
      <w:rFonts w:ascii="Trebuchet MS" w:hAnsi="Trebuchet MS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2</Pages>
  <Words>428</Words>
  <Characters>2441</Characters>
  <Application>Microsoft Office Outlook</Application>
  <DocSecurity>0</DocSecurity>
  <Lines>0</Lines>
  <Paragraphs>0</Paragraphs>
  <ScaleCrop>false</ScaleCrop>
  <Company>University of Brighton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Mark Jordan</dc:creator>
  <cp:keywords/>
  <dc:description/>
  <cp:lastModifiedBy>Steve McMenamin</cp:lastModifiedBy>
  <cp:revision>2</cp:revision>
  <dcterms:created xsi:type="dcterms:W3CDTF">2011-07-01T09:33:00Z</dcterms:created>
  <dcterms:modified xsi:type="dcterms:W3CDTF">2011-07-01T09:33:00Z</dcterms:modified>
</cp:coreProperties>
</file>